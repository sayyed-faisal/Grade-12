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1DC46" w14:textId="77777777" w:rsidR="005A20B8" w:rsidRDefault="00FC4FE7" w:rsidP="00FC4FE7">
      <w:pPr>
        <w:spacing w:before="0"/>
        <w:jc w:val="left"/>
        <w:rPr>
          <w:sz w:val="4"/>
          <w:szCs w:val="4"/>
        </w:rPr>
      </w:pPr>
      <w:r w:rsidRPr="005F1F38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0C485A57" wp14:editId="000DB48A">
                <wp:simplePos x="0" y="0"/>
                <wp:positionH relativeFrom="margin">
                  <wp:posOffset>-642620</wp:posOffset>
                </wp:positionH>
                <wp:positionV relativeFrom="margin">
                  <wp:posOffset>-67945</wp:posOffset>
                </wp:positionV>
                <wp:extent cx="7217410" cy="9442450"/>
                <wp:effectExtent l="0" t="0" r="10795" b="1270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217410" cy="9442450"/>
                          <a:chOff x="0" y="0"/>
                          <a:chExt cx="7115652" cy="9391508"/>
                        </a:xfrm>
                      </wpg:grpSpPr>
                      <wps:wsp>
                        <wps:cNvPr id="3" name="Rectangle: Rounded Corners 3" descr="Wood"/>
                        <wps:cNvSpPr/>
                        <wps:spPr>
                          <a:xfrm>
                            <a:off x="35531" y="7224736"/>
                            <a:ext cx="7044591" cy="212028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0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Rectangle: Rounded Corners 4" descr="Wood"/>
                        <wps:cNvSpPr/>
                        <wps:spPr>
                          <a:xfrm>
                            <a:off x="27226" y="46493"/>
                            <a:ext cx="7044591" cy="212028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0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Graphic 23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7115652" cy="9391508"/>
                          </a:xfrm>
                          <a:custGeom>
                            <a:avLst/>
                            <a:gdLst>
                              <a:gd name="connsiteX0" fmla="*/ 2275046 w 2352675"/>
                              <a:gd name="connsiteY0" fmla="*/ 2986564 h 3105150"/>
                              <a:gd name="connsiteX1" fmla="*/ 2215991 w 2352675"/>
                              <a:gd name="connsiteY1" fmla="*/ 3068479 h 3105150"/>
                              <a:gd name="connsiteX2" fmla="*/ 2167414 w 2352675"/>
                              <a:gd name="connsiteY2" fmla="*/ 3106579 h 3105150"/>
                              <a:gd name="connsiteX3" fmla="*/ 194786 w 2352675"/>
                              <a:gd name="connsiteY3" fmla="*/ 3106579 h 3105150"/>
                              <a:gd name="connsiteX4" fmla="*/ 146209 w 2352675"/>
                              <a:gd name="connsiteY4" fmla="*/ 3068479 h 3105150"/>
                              <a:gd name="connsiteX5" fmla="*/ 87154 w 2352675"/>
                              <a:gd name="connsiteY5" fmla="*/ 2986564 h 3105150"/>
                              <a:gd name="connsiteX6" fmla="*/ 62389 w 2352675"/>
                              <a:gd name="connsiteY6" fmla="*/ 2942749 h 3105150"/>
                              <a:gd name="connsiteX7" fmla="*/ 61436 w 2352675"/>
                              <a:gd name="connsiteY7" fmla="*/ 2677954 h 3105150"/>
                              <a:gd name="connsiteX8" fmla="*/ 27146 w 2352675"/>
                              <a:gd name="connsiteY8" fmla="*/ 2608421 h 3105150"/>
                              <a:gd name="connsiteX9" fmla="*/ 8096 w 2352675"/>
                              <a:gd name="connsiteY9" fmla="*/ 2568416 h 3105150"/>
                              <a:gd name="connsiteX10" fmla="*/ 7144 w 2352675"/>
                              <a:gd name="connsiteY10" fmla="*/ 546259 h 3105150"/>
                              <a:gd name="connsiteX11" fmla="*/ 26194 w 2352675"/>
                              <a:gd name="connsiteY11" fmla="*/ 506254 h 3105150"/>
                              <a:gd name="connsiteX12" fmla="*/ 61436 w 2352675"/>
                              <a:gd name="connsiteY12" fmla="*/ 435769 h 3105150"/>
                              <a:gd name="connsiteX13" fmla="*/ 62389 w 2352675"/>
                              <a:gd name="connsiteY13" fmla="*/ 170974 h 3105150"/>
                              <a:gd name="connsiteX14" fmla="*/ 87154 w 2352675"/>
                              <a:gd name="connsiteY14" fmla="*/ 127159 h 3105150"/>
                              <a:gd name="connsiteX15" fmla="*/ 146209 w 2352675"/>
                              <a:gd name="connsiteY15" fmla="*/ 45244 h 3105150"/>
                              <a:gd name="connsiteX16" fmla="*/ 194786 w 2352675"/>
                              <a:gd name="connsiteY16" fmla="*/ 7144 h 3105150"/>
                              <a:gd name="connsiteX17" fmla="*/ 2167414 w 2352675"/>
                              <a:gd name="connsiteY17" fmla="*/ 7144 h 3105150"/>
                              <a:gd name="connsiteX18" fmla="*/ 2215991 w 2352675"/>
                              <a:gd name="connsiteY18" fmla="*/ 45244 h 3105150"/>
                              <a:gd name="connsiteX19" fmla="*/ 2275046 w 2352675"/>
                              <a:gd name="connsiteY19" fmla="*/ 127159 h 3105150"/>
                              <a:gd name="connsiteX20" fmla="*/ 2299811 w 2352675"/>
                              <a:gd name="connsiteY20" fmla="*/ 170974 h 3105150"/>
                              <a:gd name="connsiteX21" fmla="*/ 2300764 w 2352675"/>
                              <a:gd name="connsiteY21" fmla="*/ 435769 h 3105150"/>
                              <a:gd name="connsiteX22" fmla="*/ 2335054 w 2352675"/>
                              <a:gd name="connsiteY22" fmla="*/ 505301 h 3105150"/>
                              <a:gd name="connsiteX23" fmla="*/ 2354104 w 2352675"/>
                              <a:gd name="connsiteY23" fmla="*/ 545306 h 3105150"/>
                              <a:gd name="connsiteX24" fmla="*/ 2354104 w 2352675"/>
                              <a:gd name="connsiteY24" fmla="*/ 2566511 h 3105150"/>
                              <a:gd name="connsiteX25" fmla="*/ 2335054 w 2352675"/>
                              <a:gd name="connsiteY25" fmla="*/ 2606516 h 3105150"/>
                              <a:gd name="connsiteX26" fmla="*/ 2300764 w 2352675"/>
                              <a:gd name="connsiteY26" fmla="*/ 2676049 h 3105150"/>
                              <a:gd name="connsiteX27" fmla="*/ 2299811 w 2352675"/>
                              <a:gd name="connsiteY27" fmla="*/ 2940844 h 3105150"/>
                              <a:gd name="connsiteX28" fmla="*/ 2275046 w 2352675"/>
                              <a:gd name="connsiteY28" fmla="*/ 2986564 h 3105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352675" h="3105150">
                                <a:moveTo>
                                  <a:pt x="2275046" y="2986564"/>
                                </a:moveTo>
                                <a:cubicBezTo>
                                  <a:pt x="2246471" y="3005614"/>
                                  <a:pt x="2225516" y="3034189"/>
                                  <a:pt x="2215991" y="3068479"/>
                                </a:cubicBezTo>
                                <a:cubicBezTo>
                                  <a:pt x="2210276" y="3090386"/>
                                  <a:pt x="2190274" y="3106579"/>
                                  <a:pt x="2167414" y="3106579"/>
                                </a:cubicBezTo>
                                <a:lnTo>
                                  <a:pt x="194786" y="3106579"/>
                                </a:lnTo>
                                <a:cubicBezTo>
                                  <a:pt x="171926" y="3106579"/>
                                  <a:pt x="151924" y="3090386"/>
                                  <a:pt x="146209" y="3068479"/>
                                </a:cubicBezTo>
                                <a:cubicBezTo>
                                  <a:pt x="136684" y="3035141"/>
                                  <a:pt x="115729" y="3005614"/>
                                  <a:pt x="87154" y="2986564"/>
                                </a:cubicBezTo>
                                <a:cubicBezTo>
                                  <a:pt x="71914" y="2977039"/>
                                  <a:pt x="62389" y="2960846"/>
                                  <a:pt x="62389" y="2942749"/>
                                </a:cubicBezTo>
                                <a:lnTo>
                                  <a:pt x="61436" y="2677954"/>
                                </a:lnTo>
                                <a:cubicBezTo>
                                  <a:pt x="61436" y="2649379"/>
                                  <a:pt x="48101" y="2623661"/>
                                  <a:pt x="27146" y="2608421"/>
                                </a:cubicBezTo>
                                <a:cubicBezTo>
                                  <a:pt x="14764" y="2598896"/>
                                  <a:pt x="8096" y="2583656"/>
                                  <a:pt x="8096" y="2568416"/>
                                </a:cubicBezTo>
                                <a:lnTo>
                                  <a:pt x="7144" y="546259"/>
                                </a:lnTo>
                                <a:cubicBezTo>
                                  <a:pt x="7144" y="531019"/>
                                  <a:pt x="13811" y="515779"/>
                                  <a:pt x="26194" y="506254"/>
                                </a:cubicBezTo>
                                <a:cubicBezTo>
                                  <a:pt x="47149" y="490061"/>
                                  <a:pt x="61436" y="464344"/>
                                  <a:pt x="61436" y="435769"/>
                                </a:cubicBezTo>
                                <a:lnTo>
                                  <a:pt x="62389" y="170974"/>
                                </a:lnTo>
                                <a:cubicBezTo>
                                  <a:pt x="62389" y="152876"/>
                                  <a:pt x="71914" y="136684"/>
                                  <a:pt x="87154" y="127159"/>
                                </a:cubicBezTo>
                                <a:cubicBezTo>
                                  <a:pt x="115729" y="108109"/>
                                  <a:pt x="136684" y="79534"/>
                                  <a:pt x="146209" y="45244"/>
                                </a:cubicBezTo>
                                <a:cubicBezTo>
                                  <a:pt x="151924" y="23336"/>
                                  <a:pt x="171926" y="7144"/>
                                  <a:pt x="194786" y="7144"/>
                                </a:cubicBezTo>
                                <a:lnTo>
                                  <a:pt x="2167414" y="7144"/>
                                </a:lnTo>
                                <a:cubicBezTo>
                                  <a:pt x="2190274" y="7144"/>
                                  <a:pt x="2210276" y="23336"/>
                                  <a:pt x="2215991" y="45244"/>
                                </a:cubicBezTo>
                                <a:cubicBezTo>
                                  <a:pt x="2225516" y="78581"/>
                                  <a:pt x="2246471" y="108109"/>
                                  <a:pt x="2275046" y="127159"/>
                                </a:cubicBezTo>
                                <a:cubicBezTo>
                                  <a:pt x="2290286" y="136684"/>
                                  <a:pt x="2299811" y="152876"/>
                                  <a:pt x="2299811" y="170974"/>
                                </a:cubicBezTo>
                                <a:lnTo>
                                  <a:pt x="2300764" y="435769"/>
                                </a:lnTo>
                                <a:cubicBezTo>
                                  <a:pt x="2300764" y="464344"/>
                                  <a:pt x="2314099" y="490061"/>
                                  <a:pt x="2335054" y="505301"/>
                                </a:cubicBezTo>
                                <a:cubicBezTo>
                                  <a:pt x="2347436" y="514826"/>
                                  <a:pt x="2354104" y="530066"/>
                                  <a:pt x="2354104" y="545306"/>
                                </a:cubicBezTo>
                                <a:lnTo>
                                  <a:pt x="2354104" y="2566511"/>
                                </a:lnTo>
                                <a:cubicBezTo>
                                  <a:pt x="2354104" y="2581751"/>
                                  <a:pt x="2347436" y="2596991"/>
                                  <a:pt x="2335054" y="2606516"/>
                                </a:cubicBezTo>
                                <a:cubicBezTo>
                                  <a:pt x="2314099" y="2622709"/>
                                  <a:pt x="2300764" y="2647474"/>
                                  <a:pt x="2300764" y="2676049"/>
                                </a:cubicBezTo>
                                <a:lnTo>
                                  <a:pt x="2299811" y="2940844"/>
                                </a:lnTo>
                                <a:cubicBezTo>
                                  <a:pt x="2298859" y="2959894"/>
                                  <a:pt x="2289334" y="2976086"/>
                                  <a:pt x="2275046" y="29865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" name="Octagon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349053" y="450565"/>
                            <a:ext cx="6417547" cy="8490381"/>
                          </a:xfrm>
                          <a:prstGeom prst="octagon">
                            <a:avLst>
                              <a:gd name="adj" fmla="val 11057"/>
                            </a:avLst>
                          </a:prstGeom>
                          <a:noFill/>
                          <a:ln w="85725">
                            <a:solidFill>
                              <a:schemeClr val="bg1">
                                <a:lumMod val="65000"/>
                                <a:alpha val="16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Rectangle: Rounded Corners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43422" y="365235"/>
                            <a:ext cx="6228809" cy="8661037"/>
                          </a:xfrm>
                          <a:prstGeom prst="roundRect">
                            <a:avLst>
                              <a:gd name="adj" fmla="val 2858"/>
                            </a:avLst>
                          </a:prstGeom>
                          <a:noFill/>
                          <a:ln w="3175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Plaque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265657" y="296677"/>
                            <a:ext cx="6584339" cy="8798156"/>
                          </a:xfrm>
                          <a:prstGeom prst="plaque">
                            <a:avLst>
                              <a:gd name="adj" fmla="val 6233"/>
                            </a:avLst>
                          </a:prstGeom>
                          <a:noFill/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page">
                  <wp14:pctWidth>93000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group w14:anchorId="69FFD43F" id="Group 1" o:spid="_x0000_s1026" alt="&quot;&quot;" style="position:absolute;margin-left:-50.6pt;margin-top:-5.35pt;width:568.3pt;height:743.5pt;z-index:-251658240;mso-width-percent:930;mso-height-percent:940;mso-position-horizontal-relative:margin;mso-position-vertical-relative:margin;mso-width-percent:930;mso-height-percent:940" coordsize="71156,9391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">
                <o:lock v:ext="edit" aspectratio="t"/>
                <v:roundrect id="Rectangle: Rounded Corners 3" o:spid="_x0000_s1027" alt="Wood" style="position:absolute;left:355;top:72247;width:70446;height:2120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" stroked="f" strokeweight="1pt">
                  <v:fill r:id="rId11" o:title="Wood" recolor="t" rotate="t" type="tile"/>
                  <v:stroke joinstyle="miter"/>
                </v:roundrect>
                <v:roundrect id="Rectangle: Rounded Corners 4" o:spid="_x0000_s1028" alt="Wood" style="position:absolute;left:272;top:464;width:70446;height:2120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" stroked="f" strokeweight="1pt">
                  <v:fill r:id="rId11" o:title="Wood" recolor="t" rotate="t" type="tile"/>
                  <v:stroke joinstyle="miter"/>
                </v:roundrect>
                <v:shape id="Graphic 239" o:spid="_x0000_s1029" alt="&quot;&quot;" style="position:absolute;width:71156;height:93915;visibility:visible;mso-wrap-style:square;v-text-anchor:middle" coordsize="2352675,3105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" path="m2275046,2986564v-28575,19050,-49530,47625,-59055,81915c2210276,3090386,2190274,3106579,2167414,3106579r-1972628,c171926,3106579,151924,3090386,146209,3068479v-9525,-33338,-30480,-62865,-59055,-81915c71914,2977039,62389,2960846,62389,2942749r-953,-264795c61436,2649379,48101,2623661,27146,2608421,14764,2598896,8096,2583656,8096,2568416l7144,546259v,-15240,6667,-30480,19050,-40005c47149,490061,61436,464344,61436,435769r953,-264795c62389,152876,71914,136684,87154,127159v28575,-19050,49530,-47625,59055,-81915c151924,23336,171926,7144,194786,7144r1972628,c2190274,7144,2210276,23336,2215991,45244v9525,33337,30480,62865,59055,81915c2290286,136684,2299811,152876,2299811,170974r953,264795c2300764,464344,2314099,490061,2335054,505301v12382,9525,19050,24765,19050,40005l2354104,2566511v,15240,-6668,30480,-19050,40005c2314099,2622709,2300764,2647474,2300764,2676049r-953,264795c2298859,2959894,2289334,2976086,2275046,2986564xe" fillcolor="#414141" stroked="f">
                  <v:stroke joinstyle="miter"/>
                  <v:path arrowok="t" o:connecttype="custom" o:connectlocs="6880864,9032845;6702252,9280597;6555331,9395830;589129,9395830;442208,9280597;263597,9032845;188695,8900327;185813,8099456;82103,7889154;24486,7768159;21607,1652157;79224,1531162;185813,1317981;188695,517110;263597,384592;442208,136840;589129,21607;6555331,21607;6702252,136840;6880864,384592;6955765,517110;6958647,1317981;7062357,1528280;7119974,1649275;7119974,7762397;7062357,7883392;6958647,8093695;6955765,8894565;6880864,9032845" o:connectangles="0,0,0,0,0,0,0,0,0,0,0,0,0,0,0,0,0,0,0,0,0,0,0,0,0,0,0,0,0"/>
                  <o:lock v:ext="edit" aspectratio="t"/>
                </v:shape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Octagon 6" o:spid="_x0000_s1030" type="#_x0000_t10" alt="&quot;&quot;" style="position:absolute;left:3490;top:4505;width:64176;height:849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" adj="2388" filled="f" strokecolor="#a5a5a5 [2092]" strokeweight="6.75pt">
                  <v:stroke opacity="10537f"/>
                </v:shape>
                <v:roundrect id="Rectangle: Rounded Corners 7" o:spid="_x0000_s1031" alt="&quot;&quot;" style="position:absolute;left:4434;top:3652;width:62288;height:86610;visibility:visible;mso-wrap-style:square;v-text-anchor:middle" arcsize="1872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" filled="f" strokecolor="#fe0066 [3204]" strokeweight=".25pt">
                  <v:stroke joinstyle="miter"/>
                </v:roundrect>
                <v:shapetype id="_x0000_t21" coordsize="21600,21600" o:spt="21" adj="3600" path="m@0,qy0@0l0@2qx@0,21600l@1,21600qy21600@2l21600@0qx@1,xe">
                  <v:stroke joinstyle="miter"/>
                  <v:formulas>
                    <v:f eqn="val #0"/>
                    <v:f eqn="sum width 0 #0"/>
                    <v:f eqn="sum height 0 #0"/>
                    <v:f eqn="prod @0 7071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laque 8" o:spid="_x0000_s1032" type="#_x0000_t21" alt="&quot;&quot;" style="position:absolute;left:2656;top:2966;width:65843;height:87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" adj="1346" filled="f" strokecolor="#7bcf9d [2407]" strokeweight="1pt"/>
                <w10:wrap anchorx="margin" anchory="margin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520"/>
        <w:gridCol w:w="2160"/>
        <w:gridCol w:w="2340"/>
        <w:gridCol w:w="2340"/>
      </w:tblGrid>
      <w:tr w:rsidR="00842C69" w:rsidRPr="00892435" w14:paraId="2A1050F5" w14:textId="77777777" w:rsidTr="00E526BC">
        <w:trPr>
          <w:trHeight w:val="1020"/>
        </w:trPr>
        <w:tc>
          <w:tcPr>
            <w:tcW w:w="9360" w:type="dxa"/>
            <w:gridSpan w:val="4"/>
          </w:tcPr>
          <w:p w14:paraId="042C1438" w14:textId="77777777" w:rsidR="00842C69" w:rsidRPr="00842C69" w:rsidRDefault="00842C69" w:rsidP="007E0909">
            <w:pPr>
              <w:spacing w:before="0"/>
            </w:pPr>
          </w:p>
        </w:tc>
      </w:tr>
      <w:tr w:rsidR="00A54885" w:rsidRPr="00892435" w14:paraId="5EC6C6A3" w14:textId="77777777" w:rsidTr="00CF1103">
        <w:trPr>
          <w:trHeight w:val="1438"/>
        </w:trPr>
        <w:tc>
          <w:tcPr>
            <w:tcW w:w="2520" w:type="dxa"/>
          </w:tcPr>
          <w:p w14:paraId="4EFE8BB6" w14:textId="77777777" w:rsidR="00A54885" w:rsidRPr="007C0995" w:rsidRDefault="00A54885" w:rsidP="007C0995"/>
        </w:tc>
        <w:tc>
          <w:tcPr>
            <w:tcW w:w="4500" w:type="dxa"/>
            <w:gridSpan w:val="2"/>
            <w:tcBorders>
              <w:bottom w:val="single" w:sz="48" w:space="0" w:color="CDEDDA" w:themeColor="accent4"/>
            </w:tcBorders>
          </w:tcPr>
          <w:p w14:paraId="1642B49D" w14:textId="4792041A" w:rsidR="00A54885" w:rsidRPr="00527D53" w:rsidRDefault="00527D53" w:rsidP="007C0995">
            <w:pPr>
              <w:pStyle w:val="Title"/>
              <w:rPr>
                <w:sz w:val="92"/>
                <w:szCs w:val="92"/>
              </w:rPr>
            </w:pPr>
            <w:r w:rsidRPr="00527D53">
              <w:rPr>
                <w:sz w:val="92"/>
                <w:szCs w:val="92"/>
              </w:rPr>
              <w:t>The Brain Buffet</w:t>
            </w:r>
          </w:p>
        </w:tc>
        <w:tc>
          <w:tcPr>
            <w:tcW w:w="2340" w:type="dxa"/>
          </w:tcPr>
          <w:p w14:paraId="1817A94E" w14:textId="77777777" w:rsidR="00A54885" w:rsidRPr="007C0995" w:rsidRDefault="00A54885" w:rsidP="007C0995"/>
        </w:tc>
      </w:tr>
      <w:tr w:rsidR="00A54885" w:rsidRPr="00892435" w14:paraId="675FC95B" w14:textId="77777777" w:rsidTr="00E526BC">
        <w:trPr>
          <w:trHeight w:val="794"/>
        </w:trPr>
        <w:tc>
          <w:tcPr>
            <w:tcW w:w="9360" w:type="dxa"/>
            <w:gridSpan w:val="4"/>
            <w:vAlign w:val="center"/>
          </w:tcPr>
          <w:p w14:paraId="0ABF48FD" w14:textId="0BC55346" w:rsidR="00A54885" w:rsidRPr="00527D53" w:rsidRDefault="00527D53" w:rsidP="00E526BC">
            <w:pPr>
              <w:rPr>
                <w:i/>
                <w:iCs/>
              </w:rPr>
            </w:pPr>
            <w:r w:rsidRPr="00527D53">
              <w:rPr>
                <w:i/>
                <w:iCs/>
              </w:rPr>
              <w:t>Where Brains Are Always on the Menu!</w:t>
            </w:r>
          </w:p>
        </w:tc>
      </w:tr>
      <w:tr w:rsidR="007D1ADF" w:rsidRPr="00892435" w14:paraId="30A70948" w14:textId="77777777" w:rsidTr="00E526BC">
        <w:trPr>
          <w:trHeight w:val="1275"/>
        </w:trPr>
        <w:tc>
          <w:tcPr>
            <w:tcW w:w="4680" w:type="dxa"/>
            <w:gridSpan w:val="2"/>
            <w:vAlign w:val="bottom"/>
          </w:tcPr>
          <w:p w14:paraId="60BC91C8" w14:textId="2C58A732" w:rsidR="007D1ADF" w:rsidRPr="00A8442F" w:rsidRDefault="00000000" w:rsidP="00A8442F">
            <w:pPr>
              <w:pStyle w:val="Heading1"/>
            </w:pPr>
            <w:sdt>
              <w:sdtPr>
                <w:id w:val="-496043346"/>
                <w:placeholder>
                  <w:docPart w:val="BAF803B2536F4ACF94FF711A42009E66"/>
                </w:placeholder>
                <w:temporary/>
                <w:showingPlcHdr/>
                <w15:appearance w15:val="hidden"/>
              </w:sdtPr>
              <w:sdtContent>
                <w:r w:rsidR="00A8442F" w:rsidRPr="008D3E1B">
                  <w:rPr>
                    <w:sz w:val="48"/>
                    <w:szCs w:val="48"/>
                  </w:rPr>
                  <w:t>Appetizer</w:t>
                </w:r>
              </w:sdtContent>
            </w:sdt>
          </w:p>
        </w:tc>
        <w:tc>
          <w:tcPr>
            <w:tcW w:w="4680" w:type="dxa"/>
            <w:gridSpan w:val="2"/>
            <w:vMerge w:val="restart"/>
            <w:vAlign w:val="center"/>
          </w:tcPr>
          <w:p w14:paraId="3D318ACF" w14:textId="6BFCF4AC" w:rsidR="007D1ADF" w:rsidRPr="00A54885" w:rsidRDefault="006511EE" w:rsidP="00E526BC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9E96F9" wp14:editId="4E98A83B">
                      <wp:extent cx="1534795" cy="1315085"/>
                      <wp:effectExtent l="25400" t="0" r="14605" b="94615"/>
                      <wp:docPr id="28" name="Group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4795" cy="1315085"/>
                                <a:chOff x="0" y="0"/>
                                <a:chExt cx="1534795" cy="1315085"/>
                              </a:xfrm>
                            </wpg:grpSpPr>
                            <wps:wsp>
                              <wps:cNvPr id="34" name="Oval 3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885825" y="0"/>
                                  <a:ext cx="648970" cy="648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alpha val="16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20000"/>
                                      <a:lumOff val="80000"/>
                                      <a:alpha val="28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3" name="Picture 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200025"/>
                                  <a:ext cx="1115060" cy="1115060"/>
                                </a:xfrm>
                                <a:prstGeom prst="ellipse">
                                  <a:avLst/>
                                </a:prstGeom>
                                <a:ln w="158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a:ln>
                                <a:effectLst>
                                  <a:outerShdw dist="101600" dir="2700000" algn="tl" rotWithShape="0">
                                    <a:prstClr val="black">
                                      <a:alpha val="37000"/>
                                    </a:prstClr>
                                  </a:outerShdw>
                                </a:effec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FEEF78" id="Group 28" o:spid="_x0000_s1026" alt="&quot;&quot;" style="width:120.85pt;height:103.55pt;mso-position-horizontal-relative:char;mso-position-vertical-relative:line" coordsize="15347,1315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">
                      <v:oval id="Oval 34" o:spid="_x0000_s1027" alt="&quot;&quot;" style="position:absolute;left:8858;width:6489;height:64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" fillcolor="black [3213]" strokecolor="#ffcbe0 [660]" strokeweight="1pt">
                        <v:fill opacity="10537f"/>
                        <v:stroke opacity="18247f" joinstyle="miter"/>
                        <v:path arrowok="t"/>
                        <o:lock v:ext="edit" aspectratio="t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8" type="#_x0000_t75" style="position:absolute;top:2000;width:11150;height:111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" stroked="t" strokecolor="#ffcbe0 [660]" strokeweight="1.25pt">
                        <v:imagedata r:id="rId13" o:title=""/>
                        <v:shadow on="t" color="black" opacity="24248f" origin="-.5,-.5" offset="1.99561mm,1.99561mm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D1ADF" w:rsidRPr="00892435" w14:paraId="0048871B" w14:textId="77777777" w:rsidTr="00FE4078">
        <w:trPr>
          <w:trHeight w:val="1275"/>
        </w:trPr>
        <w:tc>
          <w:tcPr>
            <w:tcW w:w="4680" w:type="dxa"/>
            <w:gridSpan w:val="2"/>
          </w:tcPr>
          <w:p w14:paraId="4881FAD0" w14:textId="5DCE2A10" w:rsidR="007D1ADF" w:rsidRPr="00E62D4C" w:rsidRDefault="00527D53" w:rsidP="007D1ADF">
            <w:pPr>
              <w:pStyle w:val="Heading2"/>
              <w:rPr>
                <w:sz w:val="24"/>
                <w:szCs w:val="24"/>
              </w:rPr>
            </w:pPr>
            <w:r w:rsidRPr="00E62D4C">
              <w:rPr>
                <w:sz w:val="24"/>
                <w:szCs w:val="24"/>
              </w:rPr>
              <w:t>Temporal Tapa</w:t>
            </w:r>
            <w:r w:rsidR="00B2469E">
              <w:rPr>
                <w:sz w:val="24"/>
                <w:szCs w:val="24"/>
              </w:rPr>
              <w:t>s – 8.99</w:t>
            </w:r>
          </w:p>
          <w:p w14:paraId="59F64C94" w14:textId="77777777" w:rsidR="00527D53" w:rsidRPr="00E62D4C" w:rsidRDefault="00527D53" w:rsidP="00E62D4C">
            <w:pPr>
              <w:rPr>
                <w:sz w:val="20"/>
                <w:szCs w:val="20"/>
              </w:rPr>
            </w:pPr>
            <w:r w:rsidRPr="00E62D4C">
              <w:rPr>
                <w:sz w:val="20"/>
                <w:szCs w:val="20"/>
              </w:rPr>
              <w:t>Mini brain bites from the temporal lobe, lightly seasoned with herbs to stimulate memory recall and prepare you for the feast ahead.</w:t>
            </w:r>
          </w:p>
          <w:p w14:paraId="2C73FF2F" w14:textId="6606A423" w:rsidR="00BB6874" w:rsidRPr="00E62D4C" w:rsidRDefault="00BB6874" w:rsidP="00527D53">
            <w:pPr>
              <w:rPr>
                <w:i/>
                <w:iCs/>
                <w:sz w:val="24"/>
                <w:szCs w:val="24"/>
              </w:rPr>
            </w:pPr>
            <w:r w:rsidRPr="00E62D4C">
              <w:rPr>
                <w:i/>
                <w:iCs/>
                <w:sz w:val="24"/>
                <w:szCs w:val="24"/>
              </w:rPr>
              <w:t>Occipital Crostini</w:t>
            </w:r>
            <w:r w:rsidR="00B2469E">
              <w:rPr>
                <w:i/>
                <w:iCs/>
                <w:sz w:val="24"/>
                <w:szCs w:val="24"/>
              </w:rPr>
              <w:t xml:space="preserve"> – 7.49</w:t>
            </w:r>
          </w:p>
          <w:p w14:paraId="131BE015" w14:textId="50CB1CD5" w:rsidR="00BB6874" w:rsidRPr="00E62D4C" w:rsidRDefault="00BB6874" w:rsidP="00E62D4C">
            <w:pPr>
              <w:rPr>
                <w:sz w:val="20"/>
                <w:szCs w:val="20"/>
              </w:rPr>
            </w:pPr>
            <w:r w:rsidRPr="00E62D4C">
              <w:rPr>
                <w:sz w:val="20"/>
                <w:szCs w:val="20"/>
              </w:rPr>
              <w:t>Thinly sliced occipital lobe on crispy crostini, topped with roasted garlic and a drizzle of vision-enhancing olive oil.</w:t>
            </w:r>
          </w:p>
        </w:tc>
        <w:tc>
          <w:tcPr>
            <w:tcW w:w="4680" w:type="dxa"/>
            <w:gridSpan w:val="2"/>
            <w:vMerge/>
          </w:tcPr>
          <w:p w14:paraId="2F703FB3" w14:textId="77777777" w:rsidR="007D1ADF" w:rsidRPr="00A54885" w:rsidRDefault="007D1ADF" w:rsidP="00A54885"/>
        </w:tc>
      </w:tr>
      <w:tr w:rsidR="00A54885" w:rsidRPr="00892435" w14:paraId="677802F8" w14:textId="77777777" w:rsidTr="00595DF5">
        <w:trPr>
          <w:trHeight w:val="720"/>
        </w:trPr>
        <w:tc>
          <w:tcPr>
            <w:tcW w:w="9360" w:type="dxa"/>
            <w:gridSpan w:val="4"/>
          </w:tcPr>
          <w:p w14:paraId="7973B873" w14:textId="52A10422" w:rsidR="00A54885" w:rsidRPr="00892435" w:rsidRDefault="00BB6874" w:rsidP="00BB6874">
            <w:pPr>
              <w:tabs>
                <w:tab w:val="left" w:pos="2361"/>
                <w:tab w:val="center" w:pos="4680"/>
              </w:tabs>
              <w:jc w:val="left"/>
            </w:pPr>
            <w:r>
              <w:tab/>
            </w:r>
            <w:r w:rsidR="00A54885" w:rsidRPr="00892435">
              <w:rPr>
                <w:noProof/>
              </w:rPr>
              <mc:AlternateContent>
                <mc:Choice Requires="wps">
                  <w:drawing>
                    <wp:inline distT="0" distB="0" distL="0" distR="0" wp14:anchorId="6DC61B36" wp14:editId="640EDF8D">
                      <wp:extent cx="1502570" cy="74201"/>
                      <wp:effectExtent l="0" t="38100" r="0" b="40640"/>
                      <wp:docPr id="16" name="Graphic 19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27149">
                                <a:off x="0" y="0"/>
                                <a:ext cx="1502570" cy="74201"/>
                              </a:xfrm>
                              <a:custGeom>
                                <a:avLst/>
                                <a:gdLst>
                                  <a:gd name="connsiteX0" fmla="*/ 694354 w 771525"/>
                                  <a:gd name="connsiteY0" fmla="*/ 18002 h 38100"/>
                                  <a:gd name="connsiteX1" fmla="*/ 616696 w 771525"/>
                                  <a:gd name="connsiteY1" fmla="*/ 7144 h 38100"/>
                                  <a:gd name="connsiteX2" fmla="*/ 539039 w 771525"/>
                                  <a:gd name="connsiteY2" fmla="*/ 18002 h 38100"/>
                                  <a:gd name="connsiteX3" fmla="*/ 464229 w 771525"/>
                                  <a:gd name="connsiteY3" fmla="*/ 28461 h 38100"/>
                                  <a:gd name="connsiteX4" fmla="*/ 389496 w 771525"/>
                                  <a:gd name="connsiteY4" fmla="*/ 18002 h 38100"/>
                                  <a:gd name="connsiteX5" fmla="*/ 311887 w 771525"/>
                                  <a:gd name="connsiteY5" fmla="*/ 7144 h 38100"/>
                                  <a:gd name="connsiteX6" fmla="*/ 234248 w 771525"/>
                                  <a:gd name="connsiteY6" fmla="*/ 18002 h 38100"/>
                                  <a:gd name="connsiteX7" fmla="*/ 159487 w 771525"/>
                                  <a:gd name="connsiteY7" fmla="*/ 28461 h 38100"/>
                                  <a:gd name="connsiteX8" fmla="*/ 84753 w 771525"/>
                                  <a:gd name="connsiteY8" fmla="*/ 18002 h 38100"/>
                                  <a:gd name="connsiteX9" fmla="*/ 7144 w 771525"/>
                                  <a:gd name="connsiteY9" fmla="*/ 7144 h 38100"/>
                                  <a:gd name="connsiteX10" fmla="*/ 7144 w 771525"/>
                                  <a:gd name="connsiteY10" fmla="*/ 17793 h 38100"/>
                                  <a:gd name="connsiteX11" fmla="*/ 81877 w 771525"/>
                                  <a:gd name="connsiteY11" fmla="*/ 28261 h 38100"/>
                                  <a:gd name="connsiteX12" fmla="*/ 159487 w 771525"/>
                                  <a:gd name="connsiteY12" fmla="*/ 39110 h 38100"/>
                                  <a:gd name="connsiteX13" fmla="*/ 237125 w 771525"/>
                                  <a:gd name="connsiteY13" fmla="*/ 28261 h 38100"/>
                                  <a:gd name="connsiteX14" fmla="*/ 311887 w 771525"/>
                                  <a:gd name="connsiteY14" fmla="*/ 17793 h 38100"/>
                                  <a:gd name="connsiteX15" fmla="*/ 386620 w 771525"/>
                                  <a:gd name="connsiteY15" fmla="*/ 28261 h 38100"/>
                                  <a:gd name="connsiteX16" fmla="*/ 464229 w 771525"/>
                                  <a:gd name="connsiteY16" fmla="*/ 39110 h 38100"/>
                                  <a:gd name="connsiteX17" fmla="*/ 541896 w 771525"/>
                                  <a:gd name="connsiteY17" fmla="*/ 28261 h 38100"/>
                                  <a:gd name="connsiteX18" fmla="*/ 616696 w 771525"/>
                                  <a:gd name="connsiteY18" fmla="*/ 17793 h 38100"/>
                                  <a:gd name="connsiteX19" fmla="*/ 691486 w 771525"/>
                                  <a:gd name="connsiteY19" fmla="*/ 28261 h 38100"/>
                                  <a:gd name="connsiteX20" fmla="*/ 769144 w 771525"/>
                                  <a:gd name="connsiteY20" fmla="*/ 39110 h 38100"/>
                                  <a:gd name="connsiteX21" fmla="*/ 769144 w 771525"/>
                                  <a:gd name="connsiteY21" fmla="*/ 28461 h 38100"/>
                                  <a:gd name="connsiteX22" fmla="*/ 694354 w 771525"/>
                                  <a:gd name="connsiteY22" fmla="*/ 18002 h 38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771525" h="38100">
                                    <a:moveTo>
                                      <a:pt x="694354" y="18002"/>
                                    </a:moveTo>
                                    <a:cubicBezTo>
                                      <a:pt x="675265" y="12659"/>
                                      <a:pt x="655530" y="7144"/>
                                      <a:pt x="616696" y="7144"/>
                                    </a:cubicBezTo>
                                    <a:cubicBezTo>
                                      <a:pt x="577853" y="7144"/>
                                      <a:pt x="558127" y="12659"/>
                                      <a:pt x="539039" y="18002"/>
                                    </a:cubicBezTo>
                                    <a:cubicBezTo>
                                      <a:pt x="519798" y="23374"/>
                                      <a:pt x="501615" y="28461"/>
                                      <a:pt x="464229" y="28461"/>
                                    </a:cubicBezTo>
                                    <a:cubicBezTo>
                                      <a:pt x="426872" y="28461"/>
                                      <a:pt x="408718" y="23384"/>
                                      <a:pt x="389496" y="18002"/>
                                    </a:cubicBezTo>
                                    <a:cubicBezTo>
                                      <a:pt x="370427" y="12659"/>
                                      <a:pt x="350711" y="7144"/>
                                      <a:pt x="311887" y="7144"/>
                                    </a:cubicBezTo>
                                    <a:cubicBezTo>
                                      <a:pt x="273053" y="7144"/>
                                      <a:pt x="253327" y="12659"/>
                                      <a:pt x="234248" y="18002"/>
                                    </a:cubicBezTo>
                                    <a:cubicBezTo>
                                      <a:pt x="215017" y="23374"/>
                                      <a:pt x="196853" y="28461"/>
                                      <a:pt x="159487" y="28461"/>
                                    </a:cubicBezTo>
                                    <a:cubicBezTo>
                                      <a:pt x="122139" y="28461"/>
                                      <a:pt x="103975" y="23384"/>
                                      <a:pt x="84753" y="18002"/>
                                    </a:cubicBezTo>
                                    <a:cubicBezTo>
                                      <a:pt x="65684" y="12659"/>
                                      <a:pt x="45968" y="7144"/>
                                      <a:pt x="7144" y="7144"/>
                                    </a:cubicBezTo>
                                    <a:lnTo>
                                      <a:pt x="7144" y="17793"/>
                                    </a:lnTo>
                                    <a:cubicBezTo>
                                      <a:pt x="44491" y="17793"/>
                                      <a:pt x="62655" y="22870"/>
                                      <a:pt x="81877" y="28261"/>
                                    </a:cubicBezTo>
                                    <a:cubicBezTo>
                                      <a:pt x="100946" y="33604"/>
                                      <a:pt x="120672" y="39110"/>
                                      <a:pt x="159487" y="39110"/>
                                    </a:cubicBezTo>
                                    <a:cubicBezTo>
                                      <a:pt x="198320" y="39110"/>
                                      <a:pt x="218046" y="33604"/>
                                      <a:pt x="237125" y="28261"/>
                                    </a:cubicBezTo>
                                    <a:cubicBezTo>
                                      <a:pt x="256356" y="22879"/>
                                      <a:pt x="274520" y="17793"/>
                                      <a:pt x="311887" y="17793"/>
                                    </a:cubicBezTo>
                                    <a:cubicBezTo>
                                      <a:pt x="349234" y="17793"/>
                                      <a:pt x="367398" y="22870"/>
                                      <a:pt x="386620" y="28261"/>
                                    </a:cubicBezTo>
                                    <a:cubicBezTo>
                                      <a:pt x="405689" y="33604"/>
                                      <a:pt x="425415" y="39110"/>
                                      <a:pt x="464229" y="39110"/>
                                    </a:cubicBezTo>
                                    <a:cubicBezTo>
                                      <a:pt x="503082" y="39110"/>
                                      <a:pt x="522808" y="33604"/>
                                      <a:pt x="541896" y="28261"/>
                                    </a:cubicBezTo>
                                    <a:cubicBezTo>
                                      <a:pt x="561137" y="22879"/>
                                      <a:pt x="579311" y="17793"/>
                                      <a:pt x="616696" y="17793"/>
                                    </a:cubicBezTo>
                                    <a:cubicBezTo>
                                      <a:pt x="654082" y="17793"/>
                                      <a:pt x="672246" y="22870"/>
                                      <a:pt x="691486" y="28261"/>
                                    </a:cubicBezTo>
                                    <a:cubicBezTo>
                                      <a:pt x="710575" y="33604"/>
                                      <a:pt x="730301" y="39110"/>
                                      <a:pt x="769144" y="39110"/>
                                    </a:cubicBezTo>
                                    <a:lnTo>
                                      <a:pt x="769144" y="28461"/>
                                    </a:lnTo>
                                    <a:cubicBezTo>
                                      <a:pt x="731758" y="28461"/>
                                      <a:pt x="713584" y="23374"/>
                                      <a:pt x="694354" y="1800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FB4892" id="Graphic 195" o:spid="_x0000_s1026" style="width:118.3pt;height:5.85pt;rotation:-29802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715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" path="m694354,18002c675265,12659,655530,7144,616696,7144v-38843,,-58569,5515,-77657,10858c519798,23374,501615,28461,464229,28461v-37357,,-55511,-5077,-74733,-10459c370427,12659,350711,7144,311887,7144v-38834,,-58560,5515,-77639,10858c215017,23374,196853,28461,159487,28461v-37348,,-55512,-5077,-74734,-10459c65684,12659,45968,7144,7144,7144r,10649c44491,17793,62655,22870,81877,28261v19069,5343,38795,10849,77610,10849c198320,39110,218046,33604,237125,28261v19231,-5382,37395,-10468,74762,-10468c349234,17793,367398,22870,386620,28261v19069,5343,38795,10849,77609,10849c503082,39110,522808,33604,541896,28261v19241,-5382,37415,-10468,74800,-10468c654082,17793,672246,22870,691486,28261v19089,5343,38815,10849,77658,10849l769144,28461v-37386,,-55560,-5087,-74790,-10459xe" fillcolor="#cdedda [3207]" stroked="f">
                      <v:stroke joinstyle="miter"/>
                      <v:path arrowok="t" o:connecttype="custom" o:connectlocs="1352277,35059;1201035,13913;1049796,35059;904101,55429;758556,35059;607410,13913;456206,35059;310606,55429;165059,35059;13913,13913;13913,34652;159458,55039;310606,76168;461809,55039;607410,34652;752955,55039;904101,76168;1055360,55039;1201035,34652;1346691,55039;1497933,76168;1497933,55429;1352277,35059" o:connectangles="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7D1ADF" w:rsidRPr="00892435" w14:paraId="2F27047C" w14:textId="77777777" w:rsidTr="00E526BC">
        <w:trPr>
          <w:trHeight w:val="1275"/>
        </w:trPr>
        <w:tc>
          <w:tcPr>
            <w:tcW w:w="4680" w:type="dxa"/>
            <w:gridSpan w:val="2"/>
            <w:vMerge w:val="restart"/>
            <w:vAlign w:val="center"/>
          </w:tcPr>
          <w:p w14:paraId="0216E19A" w14:textId="5BC3AFE7" w:rsidR="007D1ADF" w:rsidRPr="00892435" w:rsidRDefault="006511EE" w:rsidP="00E526BC">
            <w:pPr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A304A8" wp14:editId="08F232EF">
                      <wp:extent cx="1611630" cy="1652289"/>
                      <wp:effectExtent l="25400" t="25400" r="90170" b="49530"/>
                      <wp:docPr id="29" name="Group 2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1630" cy="1652289"/>
                                <a:chOff x="0" y="0"/>
                                <a:chExt cx="1611630" cy="16522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611630" cy="1611630"/>
                                </a:xfrm>
                                <a:prstGeom prst="ellipse">
                                  <a:avLst/>
                                </a:prstGeom>
                                <a:ln w="158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a:ln>
                                <a:effectLst>
                                  <a:outerShdw dist="101600" dir="2700000" algn="tl" rotWithShape="0">
                                    <a:prstClr val="black">
                                      <a:alpha val="37000"/>
                                    </a:prstClr>
                                  </a:outerShdw>
                                </a:effectLst>
                              </pic:spPr>
                            </pic:pic>
                            <wps:wsp>
                              <wps:cNvPr id="25" name="Oval 25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171575" y="1285875"/>
                                  <a:ext cx="366413" cy="3664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alpha val="16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20000"/>
                                      <a:lumOff val="80000"/>
                                      <a:alpha val="28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7BD6B" id="Group 29" o:spid="_x0000_s1026" alt="&quot;&quot;" style="width:126.9pt;height:130.1pt;mso-position-horizontal-relative:char;mso-position-vertical-relative:line" coordsize="16116,16522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">
                      <v:shape id="Picture 22" o:spid="_x0000_s1027" type="#_x0000_t75" style="position:absolute;width:16116;height:16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" stroked="t" strokecolor="#ffcbe0 [660]" strokeweight="1.25pt">
                        <v:imagedata r:id="rId15" o:title=""/>
                        <v:shadow on="t" color="black" opacity="24248f" origin="-.5,-.5" offset="1.99561mm,1.99561mm"/>
                        <v:path arrowok="t"/>
                      </v:shape>
                      <v:oval id="Oval 25" o:spid="_x0000_s1028" alt="&quot;&quot;" style="position:absolute;left:11715;top:12858;width:3664;height:36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" fillcolor="black [3213]" strokecolor="#ffcbe0 [660]" strokeweight="1pt">
                        <v:fill opacity="10537f"/>
                        <v:stroke opacity="18247f"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80" w:type="dxa"/>
            <w:gridSpan w:val="2"/>
            <w:vAlign w:val="bottom"/>
          </w:tcPr>
          <w:p w14:paraId="42D98DF0" w14:textId="126446BB" w:rsidR="007D1ADF" w:rsidRPr="00A8442F" w:rsidRDefault="00000000" w:rsidP="00A8442F">
            <w:pPr>
              <w:pStyle w:val="Heading1"/>
            </w:pPr>
            <w:sdt>
              <w:sdtPr>
                <w:rPr>
                  <w:sz w:val="48"/>
                  <w:szCs w:val="48"/>
                </w:rPr>
                <w:id w:val="-1605870313"/>
                <w:placeholder>
                  <w:docPart w:val="C4FBDC7CC33D4EDE8E905AE4A6B84DC5"/>
                </w:placeholder>
                <w:temporary/>
                <w:showingPlcHdr/>
                <w15:appearance w15:val="hidden"/>
              </w:sdtPr>
              <w:sdtEndPr>
                <w:rPr>
                  <w:sz w:val="72"/>
                  <w:szCs w:val="32"/>
                </w:rPr>
              </w:sdtEndPr>
              <w:sdtContent>
                <w:r w:rsidR="007D1ADF" w:rsidRPr="00C430D1">
                  <w:rPr>
                    <w:sz w:val="48"/>
                    <w:szCs w:val="48"/>
                  </w:rPr>
                  <w:t>Main Course</w:t>
                </w:r>
              </w:sdtContent>
            </w:sdt>
          </w:p>
        </w:tc>
      </w:tr>
      <w:tr w:rsidR="007D1ADF" w:rsidRPr="00892435" w14:paraId="23ECB32B" w14:textId="77777777" w:rsidTr="00FE4078">
        <w:trPr>
          <w:trHeight w:val="1275"/>
        </w:trPr>
        <w:tc>
          <w:tcPr>
            <w:tcW w:w="4680" w:type="dxa"/>
            <w:gridSpan w:val="2"/>
            <w:vMerge/>
          </w:tcPr>
          <w:p w14:paraId="06E3E0CB" w14:textId="77777777" w:rsidR="007D1ADF" w:rsidRPr="00892435" w:rsidRDefault="007D1ADF" w:rsidP="005775B6"/>
        </w:tc>
        <w:tc>
          <w:tcPr>
            <w:tcW w:w="4680" w:type="dxa"/>
            <w:gridSpan w:val="2"/>
          </w:tcPr>
          <w:p w14:paraId="577C0280" w14:textId="5497866E" w:rsidR="007D1ADF" w:rsidRPr="00E62D4C" w:rsidRDefault="00E62D4C" w:rsidP="00FE4078">
            <w:pPr>
              <w:pStyle w:val="Heading2"/>
              <w:rPr>
                <w:sz w:val="24"/>
                <w:szCs w:val="24"/>
              </w:rPr>
            </w:pPr>
            <w:r w:rsidRPr="00E62D4C">
              <w:rPr>
                <w:sz w:val="24"/>
                <w:szCs w:val="24"/>
              </w:rPr>
              <w:t>Cerebral Sushi Rolls</w:t>
            </w:r>
            <w:r w:rsidR="00B2469E">
              <w:rPr>
                <w:sz w:val="24"/>
                <w:szCs w:val="24"/>
              </w:rPr>
              <w:t xml:space="preserve"> – 18.99</w:t>
            </w:r>
          </w:p>
          <w:p w14:paraId="1CEC8659" w14:textId="77777777" w:rsidR="00E62D4C" w:rsidRPr="00E62D4C" w:rsidRDefault="00E62D4C" w:rsidP="00E62D4C">
            <w:pPr>
              <w:rPr>
                <w:sz w:val="20"/>
                <w:szCs w:val="20"/>
              </w:rPr>
            </w:pPr>
            <w:r w:rsidRPr="00E62D4C">
              <w:rPr>
                <w:sz w:val="20"/>
                <w:szCs w:val="20"/>
              </w:rPr>
              <w:t>Frontal lobe rolls with a wasabi glaze, paired with pickled brain stem strips and spicy soy for a bold decision-making boost.</w:t>
            </w:r>
          </w:p>
          <w:p w14:paraId="319F5E89" w14:textId="18163D3C" w:rsidR="00E62D4C" w:rsidRPr="00E62D4C" w:rsidRDefault="00E62D4C" w:rsidP="00E62D4C">
            <w:pPr>
              <w:rPr>
                <w:i/>
                <w:iCs/>
                <w:sz w:val="24"/>
                <w:szCs w:val="24"/>
              </w:rPr>
            </w:pPr>
            <w:r w:rsidRPr="00E62D4C">
              <w:rPr>
                <w:i/>
                <w:iCs/>
                <w:sz w:val="24"/>
                <w:szCs w:val="24"/>
              </w:rPr>
              <w:t>Parietal Pasta Bowl</w:t>
            </w:r>
            <w:r w:rsidR="00B2469E">
              <w:rPr>
                <w:i/>
                <w:iCs/>
                <w:sz w:val="24"/>
                <w:szCs w:val="24"/>
              </w:rPr>
              <w:t xml:space="preserve"> – 16.49</w:t>
            </w:r>
          </w:p>
          <w:p w14:paraId="63A7B760" w14:textId="77777777" w:rsidR="00E62D4C" w:rsidRPr="00E62D4C" w:rsidRDefault="00E62D4C" w:rsidP="00E62D4C">
            <w:pPr>
              <w:rPr>
                <w:sz w:val="20"/>
                <w:szCs w:val="20"/>
              </w:rPr>
            </w:pPr>
            <w:r w:rsidRPr="00E62D4C">
              <w:rPr>
                <w:sz w:val="20"/>
                <w:szCs w:val="20"/>
              </w:rPr>
              <w:t>Hand-crafted linguine tossed in a creamy parietal sauce, designed to stimulate your sense of touch and spatial awareness.</w:t>
            </w:r>
          </w:p>
          <w:p w14:paraId="2C48386A" w14:textId="067BF589" w:rsidR="00E62D4C" w:rsidRDefault="00E62D4C" w:rsidP="00E62D4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Medulla Meatballs</w:t>
            </w:r>
            <w:r w:rsidR="00B2469E">
              <w:rPr>
                <w:i/>
                <w:iCs/>
                <w:sz w:val="24"/>
                <w:szCs w:val="24"/>
              </w:rPr>
              <w:t xml:space="preserve"> – 19.99</w:t>
            </w:r>
          </w:p>
          <w:p w14:paraId="6F3373C1" w14:textId="0E76D8B8" w:rsidR="00E62D4C" w:rsidRPr="00E62D4C" w:rsidRDefault="00E62D4C" w:rsidP="00E62D4C">
            <w:pPr>
              <w:rPr>
                <w:i/>
                <w:iCs/>
                <w:sz w:val="20"/>
                <w:szCs w:val="20"/>
              </w:rPr>
            </w:pPr>
            <w:r w:rsidRPr="00E62D4C">
              <w:rPr>
                <w:i/>
                <w:iCs/>
                <w:sz w:val="20"/>
                <w:szCs w:val="20"/>
              </w:rPr>
              <w:t>Tender medulla oblongata meatballs, served in a tangy plasma sauce, offering the ultimate kick of survival instinct.</w:t>
            </w:r>
          </w:p>
        </w:tc>
      </w:tr>
      <w:tr w:rsidR="00A54885" w:rsidRPr="00892435" w14:paraId="4CF5308F" w14:textId="77777777" w:rsidTr="00595DF5">
        <w:trPr>
          <w:trHeight w:val="720"/>
        </w:trPr>
        <w:tc>
          <w:tcPr>
            <w:tcW w:w="9360" w:type="dxa"/>
            <w:gridSpan w:val="4"/>
          </w:tcPr>
          <w:p w14:paraId="4AA23C6E" w14:textId="1CC0E8D4" w:rsidR="00A54885" w:rsidRPr="00892435" w:rsidRDefault="00A54885" w:rsidP="005775B6"/>
        </w:tc>
      </w:tr>
      <w:tr w:rsidR="006511EE" w:rsidRPr="00892435" w14:paraId="5B0FC4B3" w14:textId="77777777" w:rsidTr="00E526BC">
        <w:tc>
          <w:tcPr>
            <w:tcW w:w="4680" w:type="dxa"/>
            <w:gridSpan w:val="2"/>
          </w:tcPr>
          <w:p w14:paraId="7554CDAA" w14:textId="14A63B1E" w:rsidR="006511EE" w:rsidRPr="00AF40A4" w:rsidRDefault="006511EE" w:rsidP="008F7911">
            <w:pPr>
              <w:pStyle w:val="Heading1"/>
              <w:jc w:val="both"/>
            </w:pPr>
          </w:p>
        </w:tc>
        <w:tc>
          <w:tcPr>
            <w:tcW w:w="4680" w:type="dxa"/>
            <w:gridSpan w:val="2"/>
            <w:vMerge w:val="restart"/>
            <w:vAlign w:val="center"/>
          </w:tcPr>
          <w:p w14:paraId="5162EC4A" w14:textId="387D44BC" w:rsidR="006511EE" w:rsidRPr="00892435" w:rsidRDefault="006511EE" w:rsidP="00E526BC">
            <w:pPr>
              <w:jc w:val="left"/>
            </w:pPr>
          </w:p>
        </w:tc>
      </w:tr>
      <w:tr w:rsidR="006511EE" w:rsidRPr="00892435" w14:paraId="044B641A" w14:textId="77777777" w:rsidTr="00FE4078">
        <w:tc>
          <w:tcPr>
            <w:tcW w:w="4680" w:type="dxa"/>
            <w:gridSpan w:val="2"/>
          </w:tcPr>
          <w:p w14:paraId="06F9DD80" w14:textId="3114B6C6" w:rsidR="006511EE" w:rsidRPr="00AF40A4" w:rsidRDefault="006511EE" w:rsidP="00AF40A4">
            <w:pPr>
              <w:pStyle w:val="Heading2"/>
            </w:pPr>
          </w:p>
        </w:tc>
        <w:tc>
          <w:tcPr>
            <w:tcW w:w="4680" w:type="dxa"/>
            <w:gridSpan w:val="2"/>
            <w:vMerge/>
          </w:tcPr>
          <w:p w14:paraId="3AB31C24" w14:textId="77777777" w:rsidR="006511EE" w:rsidRPr="00892435" w:rsidRDefault="006511EE" w:rsidP="005775B6"/>
        </w:tc>
      </w:tr>
    </w:tbl>
    <w:p w14:paraId="2FDC4EB1" w14:textId="77777777" w:rsidR="008F7911" w:rsidRDefault="008F7911" w:rsidP="008F7911">
      <w:pPr>
        <w:spacing w:before="0"/>
        <w:jc w:val="left"/>
        <w:rPr>
          <w:sz w:val="4"/>
          <w:szCs w:val="4"/>
        </w:rPr>
      </w:pPr>
      <w:r w:rsidRPr="005F1F38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1688C2DF" wp14:editId="029EF51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17410" cy="9442450"/>
                <wp:effectExtent l="0" t="0" r="10795" b="12700"/>
                <wp:wrapNone/>
                <wp:docPr id="1225472042" name="Group 122547204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217410" cy="9442450"/>
                          <a:chOff x="0" y="0"/>
                          <a:chExt cx="7115652" cy="9391508"/>
                        </a:xfrm>
                      </wpg:grpSpPr>
                      <wps:wsp>
                        <wps:cNvPr id="1795120065" name="Rectangle: Rounded Corners 3" descr="Wood"/>
                        <wps:cNvSpPr/>
                        <wps:spPr>
                          <a:xfrm>
                            <a:off x="35531" y="7224736"/>
                            <a:ext cx="7044591" cy="212028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0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6282602" name="Rectangle: Rounded Corners 4" descr="Wood"/>
                        <wps:cNvSpPr/>
                        <wps:spPr>
                          <a:xfrm>
                            <a:off x="27226" y="46493"/>
                            <a:ext cx="7044591" cy="212028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10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7897742" name="Graphic 23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7115652" cy="9391508"/>
                          </a:xfrm>
                          <a:custGeom>
                            <a:avLst/>
                            <a:gdLst>
                              <a:gd name="connsiteX0" fmla="*/ 2275046 w 2352675"/>
                              <a:gd name="connsiteY0" fmla="*/ 2986564 h 3105150"/>
                              <a:gd name="connsiteX1" fmla="*/ 2215991 w 2352675"/>
                              <a:gd name="connsiteY1" fmla="*/ 3068479 h 3105150"/>
                              <a:gd name="connsiteX2" fmla="*/ 2167414 w 2352675"/>
                              <a:gd name="connsiteY2" fmla="*/ 3106579 h 3105150"/>
                              <a:gd name="connsiteX3" fmla="*/ 194786 w 2352675"/>
                              <a:gd name="connsiteY3" fmla="*/ 3106579 h 3105150"/>
                              <a:gd name="connsiteX4" fmla="*/ 146209 w 2352675"/>
                              <a:gd name="connsiteY4" fmla="*/ 3068479 h 3105150"/>
                              <a:gd name="connsiteX5" fmla="*/ 87154 w 2352675"/>
                              <a:gd name="connsiteY5" fmla="*/ 2986564 h 3105150"/>
                              <a:gd name="connsiteX6" fmla="*/ 62389 w 2352675"/>
                              <a:gd name="connsiteY6" fmla="*/ 2942749 h 3105150"/>
                              <a:gd name="connsiteX7" fmla="*/ 61436 w 2352675"/>
                              <a:gd name="connsiteY7" fmla="*/ 2677954 h 3105150"/>
                              <a:gd name="connsiteX8" fmla="*/ 27146 w 2352675"/>
                              <a:gd name="connsiteY8" fmla="*/ 2608421 h 3105150"/>
                              <a:gd name="connsiteX9" fmla="*/ 8096 w 2352675"/>
                              <a:gd name="connsiteY9" fmla="*/ 2568416 h 3105150"/>
                              <a:gd name="connsiteX10" fmla="*/ 7144 w 2352675"/>
                              <a:gd name="connsiteY10" fmla="*/ 546259 h 3105150"/>
                              <a:gd name="connsiteX11" fmla="*/ 26194 w 2352675"/>
                              <a:gd name="connsiteY11" fmla="*/ 506254 h 3105150"/>
                              <a:gd name="connsiteX12" fmla="*/ 61436 w 2352675"/>
                              <a:gd name="connsiteY12" fmla="*/ 435769 h 3105150"/>
                              <a:gd name="connsiteX13" fmla="*/ 62389 w 2352675"/>
                              <a:gd name="connsiteY13" fmla="*/ 170974 h 3105150"/>
                              <a:gd name="connsiteX14" fmla="*/ 87154 w 2352675"/>
                              <a:gd name="connsiteY14" fmla="*/ 127159 h 3105150"/>
                              <a:gd name="connsiteX15" fmla="*/ 146209 w 2352675"/>
                              <a:gd name="connsiteY15" fmla="*/ 45244 h 3105150"/>
                              <a:gd name="connsiteX16" fmla="*/ 194786 w 2352675"/>
                              <a:gd name="connsiteY16" fmla="*/ 7144 h 3105150"/>
                              <a:gd name="connsiteX17" fmla="*/ 2167414 w 2352675"/>
                              <a:gd name="connsiteY17" fmla="*/ 7144 h 3105150"/>
                              <a:gd name="connsiteX18" fmla="*/ 2215991 w 2352675"/>
                              <a:gd name="connsiteY18" fmla="*/ 45244 h 3105150"/>
                              <a:gd name="connsiteX19" fmla="*/ 2275046 w 2352675"/>
                              <a:gd name="connsiteY19" fmla="*/ 127159 h 3105150"/>
                              <a:gd name="connsiteX20" fmla="*/ 2299811 w 2352675"/>
                              <a:gd name="connsiteY20" fmla="*/ 170974 h 3105150"/>
                              <a:gd name="connsiteX21" fmla="*/ 2300764 w 2352675"/>
                              <a:gd name="connsiteY21" fmla="*/ 435769 h 3105150"/>
                              <a:gd name="connsiteX22" fmla="*/ 2335054 w 2352675"/>
                              <a:gd name="connsiteY22" fmla="*/ 505301 h 3105150"/>
                              <a:gd name="connsiteX23" fmla="*/ 2354104 w 2352675"/>
                              <a:gd name="connsiteY23" fmla="*/ 545306 h 3105150"/>
                              <a:gd name="connsiteX24" fmla="*/ 2354104 w 2352675"/>
                              <a:gd name="connsiteY24" fmla="*/ 2566511 h 3105150"/>
                              <a:gd name="connsiteX25" fmla="*/ 2335054 w 2352675"/>
                              <a:gd name="connsiteY25" fmla="*/ 2606516 h 3105150"/>
                              <a:gd name="connsiteX26" fmla="*/ 2300764 w 2352675"/>
                              <a:gd name="connsiteY26" fmla="*/ 2676049 h 3105150"/>
                              <a:gd name="connsiteX27" fmla="*/ 2299811 w 2352675"/>
                              <a:gd name="connsiteY27" fmla="*/ 2940844 h 3105150"/>
                              <a:gd name="connsiteX28" fmla="*/ 2275046 w 2352675"/>
                              <a:gd name="connsiteY28" fmla="*/ 2986564 h 3105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352675" h="3105150">
                                <a:moveTo>
                                  <a:pt x="2275046" y="2986564"/>
                                </a:moveTo>
                                <a:cubicBezTo>
                                  <a:pt x="2246471" y="3005614"/>
                                  <a:pt x="2225516" y="3034189"/>
                                  <a:pt x="2215991" y="3068479"/>
                                </a:cubicBezTo>
                                <a:cubicBezTo>
                                  <a:pt x="2210276" y="3090386"/>
                                  <a:pt x="2190274" y="3106579"/>
                                  <a:pt x="2167414" y="3106579"/>
                                </a:cubicBezTo>
                                <a:lnTo>
                                  <a:pt x="194786" y="3106579"/>
                                </a:lnTo>
                                <a:cubicBezTo>
                                  <a:pt x="171926" y="3106579"/>
                                  <a:pt x="151924" y="3090386"/>
                                  <a:pt x="146209" y="3068479"/>
                                </a:cubicBezTo>
                                <a:cubicBezTo>
                                  <a:pt x="136684" y="3035141"/>
                                  <a:pt x="115729" y="3005614"/>
                                  <a:pt x="87154" y="2986564"/>
                                </a:cubicBezTo>
                                <a:cubicBezTo>
                                  <a:pt x="71914" y="2977039"/>
                                  <a:pt x="62389" y="2960846"/>
                                  <a:pt x="62389" y="2942749"/>
                                </a:cubicBezTo>
                                <a:lnTo>
                                  <a:pt x="61436" y="2677954"/>
                                </a:lnTo>
                                <a:cubicBezTo>
                                  <a:pt x="61436" y="2649379"/>
                                  <a:pt x="48101" y="2623661"/>
                                  <a:pt x="27146" y="2608421"/>
                                </a:cubicBezTo>
                                <a:cubicBezTo>
                                  <a:pt x="14764" y="2598896"/>
                                  <a:pt x="8096" y="2583656"/>
                                  <a:pt x="8096" y="2568416"/>
                                </a:cubicBezTo>
                                <a:lnTo>
                                  <a:pt x="7144" y="546259"/>
                                </a:lnTo>
                                <a:cubicBezTo>
                                  <a:pt x="7144" y="531019"/>
                                  <a:pt x="13811" y="515779"/>
                                  <a:pt x="26194" y="506254"/>
                                </a:cubicBezTo>
                                <a:cubicBezTo>
                                  <a:pt x="47149" y="490061"/>
                                  <a:pt x="61436" y="464344"/>
                                  <a:pt x="61436" y="435769"/>
                                </a:cubicBezTo>
                                <a:lnTo>
                                  <a:pt x="62389" y="170974"/>
                                </a:lnTo>
                                <a:cubicBezTo>
                                  <a:pt x="62389" y="152876"/>
                                  <a:pt x="71914" y="136684"/>
                                  <a:pt x="87154" y="127159"/>
                                </a:cubicBezTo>
                                <a:cubicBezTo>
                                  <a:pt x="115729" y="108109"/>
                                  <a:pt x="136684" y="79534"/>
                                  <a:pt x="146209" y="45244"/>
                                </a:cubicBezTo>
                                <a:cubicBezTo>
                                  <a:pt x="151924" y="23336"/>
                                  <a:pt x="171926" y="7144"/>
                                  <a:pt x="194786" y="7144"/>
                                </a:cubicBezTo>
                                <a:lnTo>
                                  <a:pt x="2167414" y="7144"/>
                                </a:lnTo>
                                <a:cubicBezTo>
                                  <a:pt x="2190274" y="7144"/>
                                  <a:pt x="2210276" y="23336"/>
                                  <a:pt x="2215991" y="45244"/>
                                </a:cubicBezTo>
                                <a:cubicBezTo>
                                  <a:pt x="2225516" y="78581"/>
                                  <a:pt x="2246471" y="108109"/>
                                  <a:pt x="2275046" y="127159"/>
                                </a:cubicBezTo>
                                <a:cubicBezTo>
                                  <a:pt x="2290286" y="136684"/>
                                  <a:pt x="2299811" y="152876"/>
                                  <a:pt x="2299811" y="170974"/>
                                </a:cubicBezTo>
                                <a:lnTo>
                                  <a:pt x="2300764" y="435769"/>
                                </a:lnTo>
                                <a:cubicBezTo>
                                  <a:pt x="2300764" y="464344"/>
                                  <a:pt x="2314099" y="490061"/>
                                  <a:pt x="2335054" y="505301"/>
                                </a:cubicBezTo>
                                <a:cubicBezTo>
                                  <a:pt x="2347436" y="514826"/>
                                  <a:pt x="2354104" y="530066"/>
                                  <a:pt x="2354104" y="545306"/>
                                </a:cubicBezTo>
                                <a:lnTo>
                                  <a:pt x="2354104" y="2566511"/>
                                </a:lnTo>
                                <a:cubicBezTo>
                                  <a:pt x="2354104" y="2581751"/>
                                  <a:pt x="2347436" y="2596991"/>
                                  <a:pt x="2335054" y="2606516"/>
                                </a:cubicBezTo>
                                <a:cubicBezTo>
                                  <a:pt x="2314099" y="2622709"/>
                                  <a:pt x="2300764" y="2647474"/>
                                  <a:pt x="2300764" y="2676049"/>
                                </a:cubicBezTo>
                                <a:lnTo>
                                  <a:pt x="2299811" y="2940844"/>
                                </a:lnTo>
                                <a:cubicBezTo>
                                  <a:pt x="2298859" y="2959894"/>
                                  <a:pt x="2289334" y="2976086"/>
                                  <a:pt x="2275046" y="29865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66947032" name="Octagon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349053" y="450565"/>
                            <a:ext cx="6417547" cy="8490381"/>
                          </a:xfrm>
                          <a:prstGeom prst="octagon">
                            <a:avLst>
                              <a:gd name="adj" fmla="val 11057"/>
                            </a:avLst>
                          </a:prstGeom>
                          <a:noFill/>
                          <a:ln w="85725">
                            <a:solidFill>
                              <a:schemeClr val="bg1">
                                <a:lumMod val="65000"/>
                                <a:alpha val="16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64250594" name="Rectangle: Rounded Corners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43422" y="365235"/>
                            <a:ext cx="6228809" cy="8661037"/>
                          </a:xfrm>
                          <a:prstGeom prst="roundRect">
                            <a:avLst>
                              <a:gd name="adj" fmla="val 2858"/>
                            </a:avLst>
                          </a:prstGeom>
                          <a:noFill/>
                          <a:ln w="3175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3546214" name="Plaque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265657" y="296677"/>
                            <a:ext cx="6584339" cy="8798156"/>
                          </a:xfrm>
                          <a:prstGeom prst="plaque">
                            <a:avLst>
                              <a:gd name="adj" fmla="val 6233"/>
                            </a:avLst>
                          </a:prstGeom>
                          <a:noFill/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page">
                  <wp14:pctWidth>93000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group w14:anchorId="040D776E" id="Group 1225472042" o:spid="_x0000_s1026" alt="&quot;&quot;" style="position:absolute;margin-left:0;margin-top:0;width:568.3pt;height:743.5pt;z-index:-251653120;mso-width-percent:930;mso-height-percent:940;mso-position-horizontal:center;mso-position-horizontal-relative:margin;mso-position-vertical:top;mso-position-vertical-relative:margin;mso-width-percent:930;mso-height-percent:940" coordsize="71156,9391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">
                <o:lock v:ext="edit" aspectratio="t"/>
                <v:roundrect id="Rectangle: Rounded Corners 3" o:spid="_x0000_s1027" alt="Wood" style="position:absolute;left:355;top:72247;width:70446;height:2120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" stroked="f" strokeweight="1pt">
                  <v:fill r:id="rId11" o:title="Wood" recolor="t" rotate="t" type="tile"/>
                  <v:stroke joinstyle="miter"/>
                </v:roundrect>
                <v:roundrect id="Rectangle: Rounded Corners 4" o:spid="_x0000_s1028" alt="Wood" style="position:absolute;left:272;top:464;width:70446;height:2120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" stroked="f" strokeweight="1pt">
                  <v:fill r:id="rId11" o:title="Wood" recolor="t" rotate="t" type="tile"/>
                  <v:stroke joinstyle="miter"/>
                </v:roundrect>
                <v:shape id="Graphic 239" o:spid="_x0000_s1029" alt="&quot;&quot;" style="position:absolute;width:71156;height:93915;visibility:visible;mso-wrap-style:square;v-text-anchor:middle" coordsize="2352675,3105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" path="m2275046,2986564v-28575,19050,-49530,47625,-59055,81915c2210276,3090386,2190274,3106579,2167414,3106579r-1972628,c171926,3106579,151924,3090386,146209,3068479v-9525,-33338,-30480,-62865,-59055,-81915c71914,2977039,62389,2960846,62389,2942749r-953,-264795c61436,2649379,48101,2623661,27146,2608421,14764,2598896,8096,2583656,8096,2568416l7144,546259v,-15240,6667,-30480,19050,-40005c47149,490061,61436,464344,61436,435769r953,-264795c62389,152876,71914,136684,87154,127159v28575,-19050,49530,-47625,59055,-81915c151924,23336,171926,7144,194786,7144r1972628,c2190274,7144,2210276,23336,2215991,45244v9525,33337,30480,62865,59055,81915c2290286,136684,2299811,152876,2299811,170974r953,264795c2300764,464344,2314099,490061,2335054,505301v12382,9525,19050,24765,19050,40005l2354104,2566511v,15240,-6668,30480,-19050,40005c2314099,2622709,2300764,2647474,2300764,2676049r-953,264795c2298859,2959894,2289334,2976086,2275046,2986564xe" fillcolor="#414141" stroked="f">
                  <v:stroke joinstyle="miter"/>
                  <v:path arrowok="t" o:connecttype="custom" o:connectlocs="6880864,9032845;6702252,9280597;6555331,9395830;589129,9395830;442208,9280597;263597,9032845;188695,8900327;185813,8099456;82103,7889154;24486,7768159;21607,1652157;79224,1531162;185813,1317981;188695,517110;263597,384592;442208,136840;589129,21607;6555331,21607;6702252,136840;6880864,384592;6955765,517110;6958647,1317981;7062357,1528280;7119974,1649275;7119974,7762397;7062357,7883392;6958647,8093695;6955765,8894565;6880864,9032845" o:connectangles="0,0,0,0,0,0,0,0,0,0,0,0,0,0,0,0,0,0,0,0,0,0,0,0,0,0,0,0,0"/>
                  <o:lock v:ext="edit" aspectratio="t"/>
                </v:shape>
                <v:shape id="Octagon 6" o:spid="_x0000_s1030" type="#_x0000_t10" alt="&quot;&quot;" style="position:absolute;left:3490;top:4505;width:64176;height:849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" adj="2388" filled="f" strokecolor="#a5a5a5 [2092]" strokeweight="6.75pt">
                  <v:stroke opacity="10537f"/>
                </v:shape>
                <v:roundrect id="Rectangle: Rounded Corners 7" o:spid="_x0000_s1031" alt="&quot;&quot;" style="position:absolute;left:4434;top:3652;width:62288;height:86610;visibility:visible;mso-wrap-style:square;v-text-anchor:middle" arcsize="1872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" filled="f" strokecolor="#fe0066 [3204]" strokeweight=".25pt">
                  <v:stroke joinstyle="miter"/>
                </v:roundrect>
                <v:shape id="Plaque 8" o:spid="_x0000_s1032" type="#_x0000_t21" alt="&quot;&quot;" style="position:absolute;left:2656;top:2966;width:65843;height:87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" adj="1346" filled="f" strokecolor="#7bcf9d [2407]" strokeweight="1pt"/>
                <w10:wrap anchorx="margin" anchory="margin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4680"/>
        <w:gridCol w:w="4680"/>
      </w:tblGrid>
      <w:tr w:rsidR="008F7911" w:rsidRPr="00892435" w14:paraId="0A580B09" w14:textId="77777777" w:rsidTr="00245281">
        <w:tc>
          <w:tcPr>
            <w:tcW w:w="4680" w:type="dxa"/>
          </w:tcPr>
          <w:p w14:paraId="060EB9CB" w14:textId="77777777" w:rsidR="008F7911" w:rsidRPr="00AF40A4" w:rsidRDefault="00000000" w:rsidP="00245281">
            <w:pPr>
              <w:pStyle w:val="Heading1"/>
            </w:pPr>
            <w:sdt>
              <w:sdtPr>
                <w:id w:val="1558506300"/>
                <w:placeholder>
                  <w:docPart w:val="F3EBD15E089B064FA5E60175374FEDAD"/>
                </w:placeholder>
                <w:temporary/>
                <w:showingPlcHdr/>
                <w15:appearance w15:val="hidden"/>
              </w:sdtPr>
              <w:sdtContent>
                <w:r w:rsidR="008F7911" w:rsidRPr="008D3E1B">
                  <w:rPr>
                    <w:sz w:val="48"/>
                    <w:szCs w:val="48"/>
                  </w:rPr>
                  <w:t>Dessert</w:t>
                </w:r>
              </w:sdtContent>
            </w:sdt>
          </w:p>
        </w:tc>
        <w:tc>
          <w:tcPr>
            <w:tcW w:w="4680" w:type="dxa"/>
            <w:vMerge w:val="restart"/>
            <w:vAlign w:val="center"/>
          </w:tcPr>
          <w:p w14:paraId="7DFA6740" w14:textId="25C3B1A7" w:rsidR="008F7911" w:rsidRPr="00892435" w:rsidRDefault="008F7911" w:rsidP="00245281">
            <w:pPr>
              <w:jc w:val="left"/>
            </w:pPr>
            <w:r>
              <w:rPr>
                <w:rFonts w:eastAsia="Cambria"/>
                <w:noProof/>
                <w:lang w:val="de-CH"/>
              </w:rPr>
              <mc:AlternateContent>
                <mc:Choice Requires="wpg">
                  <w:drawing>
                    <wp:inline distT="0" distB="0" distL="0" distR="0" wp14:anchorId="01AD6724" wp14:editId="5F832437">
                      <wp:extent cx="1393190" cy="1336040"/>
                      <wp:effectExtent l="0" t="0" r="92710" b="86360"/>
                      <wp:docPr id="1594284973" name="Group 159428497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3190" cy="1336040"/>
                                <a:chOff x="0" y="0"/>
                                <a:chExt cx="1393190" cy="1336040"/>
                              </a:xfrm>
                            </wpg:grpSpPr>
                            <wps:wsp>
                              <wps:cNvPr id="1871096029" name="Oval 1871096029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649136" cy="6491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alpha val="16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20000"/>
                                      <a:lumOff val="80000"/>
                                      <a:alpha val="28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402521425" name="Picture 4025214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228600" y="171450"/>
                                  <a:ext cx="1164590" cy="1164590"/>
                                </a:xfrm>
                                <a:prstGeom prst="ellipse">
                                  <a:avLst/>
                                </a:prstGeom>
                                <a:ln w="158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a:ln>
                                <a:effectLst>
                                  <a:outerShdw dist="101600" dir="2700000" algn="tl" rotWithShape="0">
                                    <a:prstClr val="black">
                                      <a:alpha val="37000"/>
                                    </a:prstClr>
                                  </a:outerShdw>
                                </a:effec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7759CF" id="Group 1594284973" o:spid="_x0000_s1026" alt="&quot;&quot;" style="width:109.7pt;height:105.2pt;mso-position-horizontal-relative:char;mso-position-vertical-relative:line" coordsize="13931,1336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">
                      <v:oval id="Oval 1871096029" o:spid="_x0000_s1027" alt="&quot;&quot;" style="position:absolute;width:6491;height:64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" fillcolor="black [3213]" strokecolor="#ffcbe0 [660]" strokeweight="1pt">
                        <v:fill opacity="10537f"/>
                        <v:stroke opacity="18247f" joinstyle="miter"/>
                      </v:oval>
                      <v:shape id="Picture 402521425" o:spid="_x0000_s1028" type="#_x0000_t75" style="position:absolute;left:2286;top:1714;width:11645;height:116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" stroked="t" strokecolor="#ffcbe0 [660]" strokeweight="1.25pt">
                        <v:imagedata r:id="rId17" o:title=""/>
                        <v:shadow on="t" color="black" opacity="24248f" origin="-.5,-.5" offset="1.99561mm,1.99561mm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F7911" w:rsidRPr="00892435" w14:paraId="3230FC07" w14:textId="77777777" w:rsidTr="00245281">
        <w:tc>
          <w:tcPr>
            <w:tcW w:w="4680" w:type="dxa"/>
          </w:tcPr>
          <w:p w14:paraId="1FF3B28B" w14:textId="3F43E6CD" w:rsidR="008F7911" w:rsidRDefault="00C430D1" w:rsidP="00245281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Hypothalamus Mousse</w:t>
            </w:r>
            <w:r w:rsidR="00B2469E">
              <w:rPr>
                <w:sz w:val="24"/>
                <w:szCs w:val="24"/>
              </w:rPr>
              <w:t xml:space="preserve"> – 9.99</w:t>
            </w:r>
          </w:p>
          <w:p w14:paraId="0B85A119" w14:textId="77777777" w:rsidR="00C430D1" w:rsidRDefault="00C430D1" w:rsidP="00C430D1">
            <w:pPr>
              <w:rPr>
                <w:sz w:val="20"/>
                <w:szCs w:val="20"/>
              </w:rPr>
            </w:pPr>
            <w:r w:rsidRPr="00C430D1">
              <w:rPr>
                <w:sz w:val="20"/>
                <w:szCs w:val="20"/>
              </w:rPr>
              <w:t>Decadent chocolate mousse whipped with hypothalamus essence, offering a rich and creamy dessert to regulate your undead appetite.</w:t>
            </w:r>
          </w:p>
          <w:p w14:paraId="381DCA50" w14:textId="3B51A4E5" w:rsidR="00C430D1" w:rsidRDefault="00C430D1" w:rsidP="00C430D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Neural Nectar Parfait</w:t>
            </w:r>
            <w:r w:rsidR="00B2469E">
              <w:rPr>
                <w:i/>
                <w:iCs/>
                <w:sz w:val="24"/>
                <w:szCs w:val="24"/>
              </w:rPr>
              <w:t xml:space="preserve"> – 8.49</w:t>
            </w:r>
          </w:p>
          <w:p w14:paraId="34E1BFDD" w14:textId="77777777" w:rsidR="00C430D1" w:rsidRPr="00C430D1" w:rsidRDefault="00C430D1" w:rsidP="00C430D1">
            <w:pPr>
              <w:rPr>
                <w:sz w:val="20"/>
                <w:szCs w:val="20"/>
              </w:rPr>
            </w:pPr>
            <w:r w:rsidRPr="00C430D1">
              <w:rPr>
                <w:sz w:val="20"/>
                <w:szCs w:val="20"/>
              </w:rPr>
              <w:t>Layers of berry compote, whipped cream, and crushed neural bits for a refreshing and satisfying end to your meal.</w:t>
            </w:r>
          </w:p>
          <w:p w14:paraId="021F768F" w14:textId="77777777" w:rsidR="00C430D1" w:rsidRPr="00C430D1" w:rsidRDefault="00C430D1" w:rsidP="00C430D1">
            <w:pPr>
              <w:rPr>
                <w:i/>
                <w:iCs/>
                <w:sz w:val="20"/>
                <w:szCs w:val="20"/>
              </w:rPr>
            </w:pPr>
          </w:p>
          <w:p w14:paraId="6EAC0F0A" w14:textId="6DFC3177" w:rsidR="00C430D1" w:rsidRPr="00C430D1" w:rsidRDefault="00C430D1" w:rsidP="00C430D1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vMerge/>
          </w:tcPr>
          <w:p w14:paraId="59C9EA5E" w14:textId="77777777" w:rsidR="008F7911" w:rsidRPr="00892435" w:rsidRDefault="008F7911" w:rsidP="00245281"/>
        </w:tc>
      </w:tr>
    </w:tbl>
    <w:p w14:paraId="1C417741" w14:textId="77777777" w:rsidR="008F7911" w:rsidRPr="00C85984" w:rsidRDefault="008F7911" w:rsidP="008F7911">
      <w:pPr>
        <w:spacing w:before="0"/>
        <w:jc w:val="both"/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027E83E" wp14:editId="26056984">
                <wp:simplePos x="0" y="0"/>
                <wp:positionH relativeFrom="column">
                  <wp:posOffset>-786056</wp:posOffset>
                </wp:positionH>
                <wp:positionV relativeFrom="paragraph">
                  <wp:posOffset>11011603</wp:posOffset>
                </wp:positionV>
                <wp:extent cx="7144852" cy="2131669"/>
                <wp:effectExtent l="0" t="0" r="5715" b="2540"/>
                <wp:wrapNone/>
                <wp:docPr id="935612237" name="Rectangle: Rounded Corners 3" descr="Woo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4852" cy="2131669"/>
                        </a:xfrm>
                        <a:prstGeom prst="roundRect">
                          <a:avLst/>
                        </a:prstGeom>
                        <a:blipFill dpi="0" rotWithShape="1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D234266" id="Rectangle: Rounded Corners 3" o:spid="_x0000_s1026" alt="Wood" style="position:absolute;margin-left:-61.9pt;margin-top:867.05pt;width:562.6pt;height:167.8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" stroked="f" strokeweight="1pt">
                <v:fill r:id="rId11" o:title="Wood" recolor="t" rotate="t" type="tile"/>
                <v:stroke joinstyle="miter"/>
              </v:roundrect>
            </w:pict>
          </mc:Fallback>
        </mc:AlternateContent>
      </w:r>
    </w:p>
    <w:p w14:paraId="5B4BF6CF" w14:textId="20F4D572" w:rsidR="00A54885" w:rsidRPr="00C85984" w:rsidRDefault="008F7911" w:rsidP="00A54885">
      <w:pPr>
        <w:spacing w:before="0"/>
        <w:jc w:val="both"/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AD39C6" wp14:editId="51221178">
                <wp:simplePos x="0" y="0"/>
                <wp:positionH relativeFrom="column">
                  <wp:posOffset>-786056</wp:posOffset>
                </wp:positionH>
                <wp:positionV relativeFrom="paragraph">
                  <wp:posOffset>11011603</wp:posOffset>
                </wp:positionV>
                <wp:extent cx="7144852" cy="2131669"/>
                <wp:effectExtent l="0" t="0" r="5715" b="2540"/>
                <wp:wrapNone/>
                <wp:docPr id="1257137698" name="Rectangle: Rounded Corners 3" descr="Woo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4852" cy="2131669"/>
                        </a:xfrm>
                        <a:prstGeom prst="roundRect">
                          <a:avLst/>
                        </a:prstGeom>
                        <a:blipFill dpi="0" rotWithShape="1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C6CACCF" id="Rectangle: Rounded Corners 3" o:spid="_x0000_s1026" alt="Wood" style="position:absolute;margin-left:-61.9pt;margin-top:867.05pt;width:562.6pt;height:167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" stroked="f" strokeweight="1pt">
                <v:fill r:id="rId11" o:title="Wood" recolor="t" rotate="t" type="tile"/>
                <v:stroke joinstyle="miter"/>
              </v:roundrect>
            </w:pict>
          </mc:Fallback>
        </mc:AlternateContent>
      </w:r>
    </w:p>
    <w:sectPr w:rsidR="00A54885" w:rsidRPr="00C85984" w:rsidSect="00543C89">
      <w:pgSz w:w="12240" w:h="15840" w:code="1"/>
      <w:pgMar w:top="540" w:right="1440" w:bottom="26" w:left="1440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F89BD" w14:textId="77777777" w:rsidR="00046BA7" w:rsidRDefault="00046BA7" w:rsidP="003E5235">
      <w:r>
        <w:separator/>
      </w:r>
    </w:p>
  </w:endnote>
  <w:endnote w:type="continuationSeparator" w:id="0">
    <w:p w14:paraId="002564D4" w14:textId="77777777" w:rsidR="00046BA7" w:rsidRDefault="00046BA7" w:rsidP="003E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E2F3A" w14:textId="77777777" w:rsidR="00046BA7" w:rsidRDefault="00046BA7" w:rsidP="003E5235">
      <w:r>
        <w:separator/>
      </w:r>
    </w:p>
  </w:footnote>
  <w:footnote w:type="continuationSeparator" w:id="0">
    <w:p w14:paraId="5ABA4F25" w14:textId="77777777" w:rsidR="00046BA7" w:rsidRDefault="00046BA7" w:rsidP="003E5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wN7I0tbC0NDYzNDJS0lEKTi0uzszPAykwrgUAUnif5SwAAAA="/>
  </w:docVars>
  <w:rsids>
    <w:rsidRoot w:val="0042051E"/>
    <w:rsid w:val="00046BA7"/>
    <w:rsid w:val="00073F6B"/>
    <w:rsid w:val="001271CB"/>
    <w:rsid w:val="001A6E9B"/>
    <w:rsid w:val="00210A36"/>
    <w:rsid w:val="0023048E"/>
    <w:rsid w:val="0023190D"/>
    <w:rsid w:val="0028071C"/>
    <w:rsid w:val="002C2CD8"/>
    <w:rsid w:val="0030022E"/>
    <w:rsid w:val="00354233"/>
    <w:rsid w:val="003749DD"/>
    <w:rsid w:val="00380D10"/>
    <w:rsid w:val="003E5235"/>
    <w:rsid w:val="003F4A70"/>
    <w:rsid w:val="00404519"/>
    <w:rsid w:val="004164BA"/>
    <w:rsid w:val="0042051E"/>
    <w:rsid w:val="00425DAD"/>
    <w:rsid w:val="004B57BA"/>
    <w:rsid w:val="004C73B6"/>
    <w:rsid w:val="00527D53"/>
    <w:rsid w:val="005313AA"/>
    <w:rsid w:val="00543C89"/>
    <w:rsid w:val="0058188D"/>
    <w:rsid w:val="00595DF5"/>
    <w:rsid w:val="005A20B8"/>
    <w:rsid w:val="005D091C"/>
    <w:rsid w:val="00610E7F"/>
    <w:rsid w:val="006465E8"/>
    <w:rsid w:val="006511EE"/>
    <w:rsid w:val="00672224"/>
    <w:rsid w:val="00675F53"/>
    <w:rsid w:val="0068647A"/>
    <w:rsid w:val="006F48A4"/>
    <w:rsid w:val="007038B7"/>
    <w:rsid w:val="00735182"/>
    <w:rsid w:val="007A6207"/>
    <w:rsid w:val="007C0995"/>
    <w:rsid w:val="007C153E"/>
    <w:rsid w:val="007D1ADF"/>
    <w:rsid w:val="007D3B36"/>
    <w:rsid w:val="007E0909"/>
    <w:rsid w:val="007F28A4"/>
    <w:rsid w:val="0082683C"/>
    <w:rsid w:val="00842C69"/>
    <w:rsid w:val="00861ED6"/>
    <w:rsid w:val="00892435"/>
    <w:rsid w:val="008D3E1B"/>
    <w:rsid w:val="008F7911"/>
    <w:rsid w:val="00922340"/>
    <w:rsid w:val="009475CC"/>
    <w:rsid w:val="009800B4"/>
    <w:rsid w:val="00A33431"/>
    <w:rsid w:val="00A43037"/>
    <w:rsid w:val="00A54885"/>
    <w:rsid w:val="00A8442F"/>
    <w:rsid w:val="00AB2FC2"/>
    <w:rsid w:val="00AB4E2C"/>
    <w:rsid w:val="00AB52CD"/>
    <w:rsid w:val="00AF40A4"/>
    <w:rsid w:val="00B2469E"/>
    <w:rsid w:val="00B34E22"/>
    <w:rsid w:val="00B61ACF"/>
    <w:rsid w:val="00B640A8"/>
    <w:rsid w:val="00B73753"/>
    <w:rsid w:val="00B900A8"/>
    <w:rsid w:val="00BB6874"/>
    <w:rsid w:val="00BB6DBF"/>
    <w:rsid w:val="00C16DC5"/>
    <w:rsid w:val="00C32339"/>
    <w:rsid w:val="00C430D1"/>
    <w:rsid w:val="00C85984"/>
    <w:rsid w:val="00C86BDB"/>
    <w:rsid w:val="00CA7BE4"/>
    <w:rsid w:val="00CC7E9D"/>
    <w:rsid w:val="00CF1103"/>
    <w:rsid w:val="00E1787F"/>
    <w:rsid w:val="00E526BC"/>
    <w:rsid w:val="00E62D4C"/>
    <w:rsid w:val="00E87FBB"/>
    <w:rsid w:val="00ED06AE"/>
    <w:rsid w:val="00EE6895"/>
    <w:rsid w:val="00F04F7B"/>
    <w:rsid w:val="00F31095"/>
    <w:rsid w:val="00FC4FE7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279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FFFFFF" w:themeColor="background1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35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895"/>
    <w:pPr>
      <w:keepNext/>
      <w:keepLines/>
      <w:spacing w:before="0"/>
      <w:outlineLvl w:val="0"/>
    </w:pPr>
    <w:rPr>
      <w:rFonts w:asciiTheme="majorHAnsi" w:eastAsiaTheme="majorEastAsia" w:hAnsiTheme="majorHAnsi" w:cstheme="majorBidi"/>
      <w:b/>
      <w:i/>
      <w:sz w:val="72"/>
      <w14:shadow w14:blurRad="0" w14:dist="38100" w14:dir="2640000" w14:sx="100000" w14:sy="100000" w14:kx="0" w14:ky="0" w14:algn="ctr">
        <w14:schemeClr w14:val="tx1"/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895"/>
    <w:pPr>
      <w:keepNext/>
      <w:keepLines/>
      <w:spacing w:before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C153E"/>
  </w:style>
  <w:style w:type="character" w:customStyle="1" w:styleId="HeaderChar">
    <w:name w:val="Header Char"/>
    <w:basedOn w:val="DefaultParagraphFont"/>
    <w:link w:val="Header"/>
    <w:uiPriority w:val="99"/>
    <w:semiHidden/>
    <w:rsid w:val="007C153E"/>
  </w:style>
  <w:style w:type="paragraph" w:styleId="Footer">
    <w:name w:val="footer"/>
    <w:basedOn w:val="Normal"/>
    <w:link w:val="FooterChar"/>
    <w:uiPriority w:val="99"/>
    <w:semiHidden/>
    <w:rsid w:val="007C153E"/>
  </w:style>
  <w:style w:type="character" w:customStyle="1" w:styleId="FooterChar">
    <w:name w:val="Footer Char"/>
    <w:basedOn w:val="DefaultParagraphFont"/>
    <w:link w:val="Footer"/>
    <w:uiPriority w:val="99"/>
    <w:semiHidden/>
    <w:rsid w:val="007C153E"/>
  </w:style>
  <w:style w:type="paragraph" w:styleId="NormalWeb">
    <w:name w:val="Normal (Web)"/>
    <w:basedOn w:val="Normal"/>
    <w:uiPriority w:val="99"/>
    <w:semiHidden/>
    <w:unhideWhenUsed/>
    <w:rsid w:val="003E523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2435"/>
    <w:pPr>
      <w:spacing w:before="0"/>
      <w:contextualSpacing/>
    </w:pPr>
    <w:rPr>
      <w:rFonts w:asciiTheme="majorHAnsi" w:eastAsiaTheme="majorEastAsia" w:hAnsiTheme="majorHAnsi" w:cstheme="majorBidi"/>
      <w:b/>
      <w:spacing w:val="-10"/>
      <w:kern w:val="28"/>
      <w:sz w:val="132"/>
      <w:szCs w:val="56"/>
      <w14:shadow w14:blurRad="0" w14:dist="38100" w14:dir="2640000" w14:sx="100000" w14:sy="100000" w14:kx="0" w14:ky="0" w14:algn="ctr">
        <w14:schemeClr w14:val="accent4">
          <w14:lumMod w14:val="90000"/>
        </w14:schemeClr>
      </w14:shadow>
      <w14:textOutline w14:w="12700" w14:cap="rnd" w14:cmpd="sng" w14:algn="ctr">
        <w14:solidFill>
          <w14:schemeClr w14:val="accent4">
            <w14:lumMod w14:val="25000"/>
          </w14:schemeClr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892435"/>
    <w:rPr>
      <w:rFonts w:asciiTheme="majorHAnsi" w:eastAsiaTheme="majorEastAsia" w:hAnsiTheme="majorHAnsi" w:cstheme="majorBidi"/>
      <w:b/>
      <w:spacing w:val="-10"/>
      <w:kern w:val="28"/>
      <w:sz w:val="132"/>
      <w:szCs w:val="56"/>
      <w14:shadow w14:blurRad="0" w14:dist="38100" w14:dir="2640000" w14:sx="100000" w14:sy="100000" w14:kx="0" w14:ky="0" w14:algn="ctr">
        <w14:schemeClr w14:val="accent4">
          <w14:lumMod w14:val="90000"/>
        </w14:schemeClr>
      </w14:shadow>
      <w14:textOutline w14:w="12700" w14:cap="rnd" w14:cmpd="sng" w14:algn="ctr">
        <w14:solidFill>
          <w14:schemeClr w14:val="accent4">
            <w14:lumMod w14:val="25000"/>
          </w14:schemeClr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21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895"/>
    <w:rPr>
      <w:rFonts w:asciiTheme="majorHAnsi" w:eastAsiaTheme="majorEastAsia" w:hAnsiTheme="majorHAnsi" w:cstheme="majorBidi"/>
      <w:b/>
      <w:i/>
      <w:sz w:val="72"/>
      <w14:shadow w14:blurRad="0" w14:dist="38100" w14:dir="2640000" w14:sx="100000" w14:sy="100000" w14:kx="0" w14:ky="0" w14:algn="ctr">
        <w14:schemeClr w14:val="tx1"/>
      </w14:shadow>
    </w:rPr>
  </w:style>
  <w:style w:type="character" w:customStyle="1" w:styleId="Heading2Char">
    <w:name w:val="Heading 2 Char"/>
    <w:basedOn w:val="DefaultParagraphFont"/>
    <w:link w:val="Heading2"/>
    <w:uiPriority w:val="9"/>
    <w:rsid w:val="00EE6895"/>
    <w:rPr>
      <w:rFonts w:eastAsiaTheme="majorEastAsia" w:cstheme="majorBidi"/>
      <w:i/>
      <w:szCs w:val="26"/>
    </w:rPr>
  </w:style>
  <w:style w:type="character" w:styleId="PlaceholderText">
    <w:name w:val="Placeholder Text"/>
    <w:basedOn w:val="DefaultParagraphFont"/>
    <w:uiPriority w:val="99"/>
    <w:semiHidden/>
    <w:rsid w:val="003F4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7%20Oct\New%20folder\tf8969420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AF803B2536F4ACF94FF711A42009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9AA57-AF15-4715-B668-0AFFA41B0A72}"/>
      </w:docPartPr>
      <w:docPartBody>
        <w:p w:rsidR="001B2A6B" w:rsidRDefault="00365816">
          <w:r w:rsidRPr="00A8442F">
            <w:t>Appetizer</w:t>
          </w:r>
        </w:p>
      </w:docPartBody>
    </w:docPart>
    <w:docPart>
      <w:docPartPr>
        <w:name w:val="C4FBDC7CC33D4EDE8E905AE4A6B84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6DC36-3647-46FF-8DF6-319BADE7F892}"/>
      </w:docPartPr>
      <w:docPartBody>
        <w:p w:rsidR="001B2A6B" w:rsidRDefault="00365816">
          <w:r w:rsidRPr="00A8442F">
            <w:t>Main Course</w:t>
          </w:r>
        </w:p>
      </w:docPartBody>
    </w:docPart>
    <w:docPart>
      <w:docPartPr>
        <w:name w:val="F3EBD15E089B064FA5E60175374FE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61647-CC84-5A4C-918A-353AE70F0612}"/>
      </w:docPartPr>
      <w:docPartBody>
        <w:p w:rsidR="0026713B" w:rsidRDefault="0026713B" w:rsidP="0026713B">
          <w:pPr>
            <w:pStyle w:val="F3EBD15E089B064FA5E60175374FEDAD"/>
          </w:pPr>
          <w:r w:rsidRPr="00AF40A4">
            <w:t>Dessert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EE"/>
    <w:rsid w:val="001271CB"/>
    <w:rsid w:val="001B2A6B"/>
    <w:rsid w:val="0026713B"/>
    <w:rsid w:val="002A432F"/>
    <w:rsid w:val="00365816"/>
    <w:rsid w:val="003D314D"/>
    <w:rsid w:val="00635E75"/>
    <w:rsid w:val="007D0185"/>
    <w:rsid w:val="008D7CEE"/>
    <w:rsid w:val="00BB6DBF"/>
    <w:rsid w:val="00E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EBD15E089B064FA5E60175374FEDAD">
    <w:name w:val="F3EBD15E089B064FA5E60175374FEDAD"/>
    <w:rsid w:val="0026713B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3658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 Val Colors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E0066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Menu - SB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298EF-6A9C-4C4B-AE3F-1772854DD6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A9F173-29CB-463D-9333-3FA4A23B071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7C36C2F-D411-40D5-BB41-5BBF8F541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6ECB7E-1E75-4F7A-91D6-560EEC90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D:\07 Oct\New folder\tf89694206.dotx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2024-12-05T13:41:00Z</dcterms:created>
  <dcterms:modified xsi:type="dcterms:W3CDTF">2024-12-05T13:41:00Z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